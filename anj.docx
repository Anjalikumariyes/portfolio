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190543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416496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671967" wp14:editId="3AB0E03F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210212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2UGRcDA+AAAwPgAAFAAAAGRycy9tZWRpYS9pbWFnZTEuanBn/9j/4AAQSkZJ&#10;RgABAQEAYABgAAD/2wBDAAMCAgMCAgMDAwMEAwMEBQgFBQQEBQoHBwYIDAoMDAsKCwsNDhIQDQ4R&#10;DgsLEBYQERMUFRUVDA8XGBYUGBIUFRT/2wBDAQMEBAUEBQkFBQkUDQsNFBQUFBQUFBQUFBQUFBQU&#10;FBQUFBQUFBQUFBQUFBQUFBQUFBQUFBQUFBQUFBQUFBQUFBT/wAARCAFPAU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60B3F0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6CA1EAA" w14:textId="4B5F4AA6" w:rsidR="003443B9" w:rsidRPr="003443B9" w:rsidRDefault="003443B9" w:rsidP="003443B9">
            <w:pPr>
              <w:pStyle w:val="Title"/>
            </w:pPr>
            <w:r>
              <w:t>anjali kumari</w:t>
            </w:r>
          </w:p>
          <w:p w14:paraId="07C9BE25" w14:textId="7EE90DFC" w:rsidR="001B2ABD" w:rsidRDefault="003443B9" w:rsidP="001B2ABD">
            <w:pPr>
              <w:pStyle w:val="Subtitle"/>
            </w:pPr>
            <w:r>
              <w:rPr>
                <w:spacing w:val="2"/>
                <w:w w:val="69"/>
              </w:rPr>
              <w:t>Frontend Develope</w:t>
            </w:r>
            <w:r>
              <w:rPr>
                <w:spacing w:val="3"/>
                <w:w w:val="69"/>
              </w:rPr>
              <w:t>r</w:t>
            </w:r>
          </w:p>
        </w:tc>
      </w:tr>
      <w:tr w:rsidR="001B2ABD" w14:paraId="7F5B022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18B2A4935B34E65B0C3B9892C6EEE5B"/>
              </w:placeholder>
              <w:temporary/>
              <w:showingPlcHdr/>
              <w15:appearance w15:val="hidden"/>
            </w:sdtPr>
            <w:sdtContent>
              <w:p w14:paraId="78FB22A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B259083" w14:textId="77777777" w:rsidR="00CF3DE4" w:rsidRDefault="00EF451D" w:rsidP="007B6C4F">
            <w:r>
              <w:t xml:space="preserve">A fresh Under Graduate student In computer science </w:t>
            </w:r>
            <w:r w:rsidR="00CF3DE4">
              <w:t>Engineering field.</w:t>
            </w:r>
          </w:p>
          <w:p w14:paraId="2FC8964B" w14:textId="5B25BC71" w:rsidR="00CF3DE4" w:rsidRDefault="00CF3DE4" w:rsidP="007B6C4F">
            <w:r>
              <w:t>A web developer in Learn about Frontend-Developer with the help of HTML, CSS, JavaScript, Social responsibility having good public relation.</w:t>
            </w:r>
          </w:p>
          <w:p w14:paraId="13C0C21D" w14:textId="77777777" w:rsidR="00CF3DE4" w:rsidRDefault="00CF3DE4" w:rsidP="007B6C4F"/>
          <w:p w14:paraId="0AEF24BF" w14:textId="184B2147" w:rsidR="00CF3DE4" w:rsidRDefault="00CF3DE4" w:rsidP="007B6C4F">
            <w:r>
              <w:t>Innovative and detail-oriented Fresher frontend Developer with a passion for creating responsive and user-friendly websites.</w:t>
            </w:r>
          </w:p>
          <w:p w14:paraId="4506115E" w14:textId="77777777" w:rsidR="00036450" w:rsidRDefault="00036450" w:rsidP="00036450"/>
          <w:p w14:paraId="78A388F1" w14:textId="1901E136" w:rsidR="00832E40" w:rsidRDefault="00832E40" w:rsidP="00832E40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CONTACT</w:t>
            </w:r>
          </w:p>
          <w:p w14:paraId="7FFF072E" w14:textId="2F08A398" w:rsidR="00832E40" w:rsidRDefault="00832E40" w:rsidP="00036450">
            <w:r>
              <w:t>ADDRESS:</w:t>
            </w:r>
          </w:p>
          <w:p w14:paraId="5009EA4B" w14:textId="375B7129" w:rsidR="00832E40" w:rsidRDefault="00832E40" w:rsidP="00036450">
            <w:proofErr w:type="spellStart"/>
            <w:r>
              <w:t>Narkatia</w:t>
            </w:r>
            <w:r w:rsidR="007A1F82">
              <w:t>g</w:t>
            </w:r>
            <w:r>
              <w:t>anj</w:t>
            </w:r>
            <w:proofErr w:type="spellEnd"/>
            <w:r>
              <w:t>,</w:t>
            </w:r>
            <w:r w:rsidR="0093337C">
              <w:t xml:space="preserve"> </w:t>
            </w:r>
            <w:proofErr w:type="spellStart"/>
            <w:r>
              <w:t>west</w:t>
            </w:r>
            <w:r w:rsidR="0093337C">
              <w:t>.</w:t>
            </w:r>
            <w:r>
              <w:t>ch</w:t>
            </w:r>
            <w:r w:rsidR="0093337C">
              <w:t>a</w:t>
            </w:r>
            <w:r>
              <w:t>mparan</w:t>
            </w:r>
            <w:proofErr w:type="spellEnd"/>
            <w:r>
              <w:t>,</w:t>
            </w:r>
            <w:r w:rsidR="0093337C">
              <w:t xml:space="preserve"> </w:t>
            </w:r>
            <w:proofErr w:type="spellStart"/>
            <w:r>
              <w:t>bihar</w:t>
            </w:r>
            <w:proofErr w:type="spellEnd"/>
          </w:p>
          <w:p w14:paraId="77E76699" w14:textId="02B89435" w:rsidR="00832E40" w:rsidRPr="00832E40" w:rsidRDefault="00832E40" w:rsidP="00832E40"/>
          <w:sdt>
            <w:sdtPr>
              <w:id w:val="1111563247"/>
              <w:placeholder>
                <w:docPart w:val="CC4DC7E596314F16982007EA9DF9BF30"/>
              </w:placeholder>
              <w:temporary/>
              <w:showingPlcHdr/>
              <w15:appearance w15:val="hidden"/>
            </w:sdtPr>
            <w:sdtContent>
              <w:p w14:paraId="4FA8FD5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85F016A" w14:textId="22645404" w:rsidR="003443B9" w:rsidRDefault="003443B9" w:rsidP="004D3011">
            <w:r>
              <w:t>7061263592</w:t>
            </w:r>
          </w:p>
          <w:p w14:paraId="2B445C06" w14:textId="77777777" w:rsidR="00832E40" w:rsidRDefault="00832E40" w:rsidP="004D3011"/>
          <w:p w14:paraId="325EB7D3" w14:textId="76140E35" w:rsidR="003443B9" w:rsidRDefault="003443B9" w:rsidP="004D3011">
            <w:r>
              <w:t>EMAIL:</w:t>
            </w:r>
          </w:p>
          <w:p w14:paraId="1BFFA440" w14:textId="338A88E2" w:rsidR="00832E40" w:rsidRPr="00811DBA" w:rsidRDefault="00000000" w:rsidP="004D3011">
            <w:pPr>
              <w:rPr>
                <w:color w:val="007BB8"/>
              </w:rPr>
            </w:pPr>
            <w:hyperlink r:id="rId9" w:history="1">
              <w:r w:rsidR="00832E40" w:rsidRPr="00F73373">
                <w:rPr>
                  <w:rStyle w:val="Hyperlink"/>
                </w:rPr>
                <w:t>anjalinke42@gmali.com</w:t>
              </w:r>
            </w:hyperlink>
          </w:p>
          <w:sdt>
            <w:sdtPr>
              <w:id w:val="-1444214663"/>
              <w:placeholder>
                <w:docPart w:val="CB19FBA28F1E43D0B843A6861F0EE5FF"/>
              </w:placeholder>
              <w:temporary/>
              <w:showingPlcHdr/>
              <w15:appearance w15:val="hidden"/>
            </w:sdtPr>
            <w:sdtContent>
              <w:p w14:paraId="28A17CE7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E4F10CC" w14:textId="13B51194" w:rsidR="003D1408" w:rsidRDefault="003D1408" w:rsidP="004D3011">
            <w:r>
              <w:t>Badminton</w:t>
            </w:r>
          </w:p>
          <w:p w14:paraId="29D301E0" w14:textId="794B6767" w:rsidR="004D3011" w:rsidRDefault="003D1408" w:rsidP="004D3011">
            <w:r>
              <w:t>Reading book</w:t>
            </w:r>
          </w:p>
          <w:p w14:paraId="1EFBB7E2" w14:textId="76406E6A" w:rsidR="004D3011" w:rsidRDefault="003D1408" w:rsidP="004D3011">
            <w:r>
              <w:t>Learning new idea</w:t>
            </w:r>
          </w:p>
          <w:p w14:paraId="39CA13D9" w14:textId="0305D515" w:rsidR="004D3011" w:rsidRPr="004D3011" w:rsidRDefault="003D1408" w:rsidP="004D3011">
            <w:r>
              <w:t xml:space="preserve"> panting</w:t>
            </w:r>
          </w:p>
        </w:tc>
        <w:tc>
          <w:tcPr>
            <w:tcW w:w="720" w:type="dxa"/>
          </w:tcPr>
          <w:p w14:paraId="18682EE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669594239"/>
              <w:placeholder>
                <w:docPart w:val="92E211E10DC54347B5291941FF20362C"/>
              </w:placeholder>
              <w:temporary/>
              <w:showingPlcHdr/>
              <w15:appearance w15:val="hidden"/>
            </w:sdtPr>
            <w:sdtContent>
              <w:p w14:paraId="6FDBD078" w14:textId="696399D4" w:rsidR="001B2ABD" w:rsidRPr="003443B9" w:rsidRDefault="003443B9" w:rsidP="00036450">
                <w:pPr>
                  <w:pStyle w:val="Heading2"/>
                  <w:rPr>
                    <w:rFonts w:asciiTheme="minorHAnsi" w:eastAsiaTheme="minorEastAsia" w:hAnsiTheme="minorHAnsi" w:cstheme="minorBidi"/>
                    <w:sz w:val="18"/>
                    <w:szCs w:val="22"/>
                  </w:rPr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94915F7" w14:textId="7D1FCD6B" w:rsidR="00036450" w:rsidRDefault="003443B9" w:rsidP="00036450">
            <w:r>
              <w:t>HTML</w:t>
            </w:r>
          </w:p>
          <w:p w14:paraId="6F59E39D" w14:textId="7CC9C9BB" w:rsidR="003443B9" w:rsidRDefault="003443B9" w:rsidP="00036450">
            <w:r>
              <w:t>CSS/CSS3</w:t>
            </w:r>
          </w:p>
          <w:p w14:paraId="79E7D883" w14:textId="05388FC0" w:rsidR="003443B9" w:rsidRDefault="003443B9" w:rsidP="00036450">
            <w:r>
              <w:t>JAVASCRIPT/ES6</w:t>
            </w:r>
          </w:p>
          <w:p w14:paraId="392EB646" w14:textId="50136E99" w:rsidR="003443B9" w:rsidRDefault="003443B9" w:rsidP="00036450">
            <w:r>
              <w:t>JAVA</w:t>
            </w:r>
          </w:p>
          <w:p w14:paraId="5BCE11B1" w14:textId="1486D540" w:rsidR="003443B9" w:rsidRDefault="003443B9" w:rsidP="00036450">
            <w:r>
              <w:t>C-LANHUAGE</w:t>
            </w:r>
          </w:p>
          <w:p w14:paraId="767B6703" w14:textId="6C703B9A" w:rsidR="003443B9" w:rsidRDefault="003443B9" w:rsidP="00036450">
            <w:r>
              <w:t>Git/GitHub</w:t>
            </w:r>
          </w:p>
          <w:p w14:paraId="567CF55C" w14:textId="77777777" w:rsidR="003443B9" w:rsidRDefault="003443B9" w:rsidP="00036450"/>
          <w:p w14:paraId="73DC6949" w14:textId="2A6B6F26" w:rsidR="00036450" w:rsidRDefault="003443B9" w:rsidP="00036450">
            <w:pPr>
              <w:pStyle w:val="Heading2"/>
            </w:pPr>
            <w:r>
              <w:t>projects</w:t>
            </w:r>
          </w:p>
          <w:p w14:paraId="69C01D70" w14:textId="7E95A872" w:rsidR="00036450" w:rsidRDefault="00AC799E" w:rsidP="00B359E4">
            <w:pPr>
              <w:pStyle w:val="Heading4"/>
              <w:rPr>
                <w:bCs/>
              </w:rPr>
            </w:pPr>
            <w:r>
              <w:t>[Amazon Clone]</w:t>
            </w:r>
          </w:p>
          <w:p w14:paraId="3BA248E1" w14:textId="052DD4A0" w:rsidR="004D3011" w:rsidRDefault="00AC799E" w:rsidP="00036450">
            <w:r>
              <w:t xml:space="preserve">   </w:t>
            </w:r>
            <w:r w:rsidR="00C936FC">
              <w:t>C</w:t>
            </w:r>
            <w:r w:rsidR="00E65435">
              <w:t>reate</w:t>
            </w:r>
            <w:r w:rsidR="00C936FC">
              <w:t xml:space="preserve"> </w:t>
            </w:r>
            <w:proofErr w:type="spellStart"/>
            <w:r w:rsidR="00C936FC">
              <w:t>a</w:t>
            </w:r>
            <w:proofErr w:type="spellEnd"/>
            <w:r>
              <w:t xml:space="preserve"> Amazon clone using HTML and CSS </w:t>
            </w:r>
            <w:r w:rsidR="00E65435">
              <w:t xml:space="preserve">. </w:t>
            </w:r>
          </w:p>
          <w:p w14:paraId="31A7415F" w14:textId="342E71BB" w:rsidR="00E65435" w:rsidRDefault="00E65435" w:rsidP="00036450">
            <w:r>
              <w:t>This is a basic and simple clone project</w:t>
            </w:r>
          </w:p>
          <w:p w14:paraId="745E1FF8" w14:textId="537022E1" w:rsidR="004D3011" w:rsidRDefault="004D3011" w:rsidP="00036450"/>
          <w:p w14:paraId="4F078AA9" w14:textId="114254CE" w:rsidR="00E65435" w:rsidRDefault="00E65435" w:rsidP="00E65435">
            <w:pPr>
              <w:pStyle w:val="Heading4"/>
              <w:rPr>
                <w:bCs/>
              </w:rPr>
            </w:pPr>
            <w:r>
              <w:t>[Calculator]</w:t>
            </w:r>
          </w:p>
          <w:p w14:paraId="0F8A3500" w14:textId="14565500" w:rsidR="00E65435" w:rsidRDefault="00E65435" w:rsidP="00036450"/>
          <w:p w14:paraId="19CA544C" w14:textId="27268A3D" w:rsidR="00E65435" w:rsidRDefault="00C936FC" w:rsidP="00036450">
            <w:r>
              <w:t>Create a calculator using HTML, CSS, and JavaScript.</w:t>
            </w:r>
          </w:p>
          <w:p w14:paraId="59059E29" w14:textId="7B55B742" w:rsidR="00C936FC" w:rsidRDefault="00C936FC" w:rsidP="00036450">
            <w:r>
              <w:t>The prerequisites of this project are the knowledge development</w:t>
            </w:r>
          </w:p>
          <w:p w14:paraId="79F7CF3E" w14:textId="77777777" w:rsidR="00C936FC" w:rsidRDefault="00C936FC" w:rsidP="00036450"/>
          <w:p w14:paraId="04AD4BC9" w14:textId="77777777" w:rsidR="004D3011" w:rsidRDefault="004D3011" w:rsidP="00036450"/>
          <w:p w14:paraId="07410416" w14:textId="5B3DA8F5" w:rsidR="00036450" w:rsidRDefault="003443B9" w:rsidP="00036450">
            <w:pPr>
              <w:pStyle w:val="Heading2"/>
            </w:pPr>
            <w:r>
              <w:t>education</w:t>
            </w:r>
          </w:p>
          <w:p w14:paraId="6C88952F" w14:textId="57E6C6D4" w:rsidR="003443B9" w:rsidRPr="00036450" w:rsidRDefault="00112054" w:rsidP="003443B9">
            <w:pPr>
              <w:pStyle w:val="Heading4"/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923FBE3" wp14:editId="7389121B">
                  <wp:extent cx="45720" cy="4572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  <w:r w:rsidR="003D1408">
              <w:t>[Gandhi institute for education and technology]</w:t>
            </w:r>
          </w:p>
          <w:p w14:paraId="4ED0242F" w14:textId="7A2EDD4F" w:rsidR="003443B9" w:rsidRPr="00B359E4" w:rsidRDefault="003443B9" w:rsidP="003443B9">
            <w:pPr>
              <w:pStyle w:val="Date"/>
            </w:pPr>
            <w:r>
              <w:t>[2021]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[2025]</w:t>
            </w:r>
          </w:p>
          <w:p w14:paraId="2208FF82" w14:textId="36F31635" w:rsidR="003443B9" w:rsidRDefault="003443B9" w:rsidP="003443B9">
            <w:r w:rsidRPr="00036450">
              <w:t>[</w:t>
            </w:r>
            <w:r w:rsidR="00811DBA">
              <w:t>B</w:t>
            </w:r>
            <w:r w:rsidR="00EF0AD2">
              <w:t>a</w:t>
            </w:r>
            <w:r w:rsidR="00811DBA">
              <w:t>ch</w:t>
            </w:r>
            <w:r w:rsidR="00EF0AD2">
              <w:t>elor of Technology in Computer Science ]</w:t>
            </w:r>
          </w:p>
          <w:p w14:paraId="4E3EEF4C" w14:textId="77777777" w:rsidR="003443B9" w:rsidRDefault="003443B9" w:rsidP="003443B9"/>
          <w:p w14:paraId="5F6F24FA" w14:textId="4C11D674" w:rsidR="003443B9" w:rsidRPr="00B359E4" w:rsidRDefault="00EF0AD2" w:rsidP="003443B9">
            <w:pPr>
              <w:pStyle w:val="Heading4"/>
            </w:pPr>
            <w:r>
              <w:t xml:space="preserve">[SR SEC School, </w:t>
            </w:r>
            <w:proofErr w:type="spellStart"/>
            <w:r>
              <w:t>Narkatiaganj</w:t>
            </w:r>
            <w:proofErr w:type="spellEnd"/>
            <w:r>
              <w:t>, w-</w:t>
            </w:r>
            <w:proofErr w:type="spellStart"/>
            <w:r>
              <w:t>ch</w:t>
            </w:r>
            <w:r w:rsidR="0093337C">
              <w:t>a</w:t>
            </w:r>
            <w:r>
              <w:t>mparan</w:t>
            </w:r>
            <w:proofErr w:type="spellEnd"/>
            <w:r>
              <w:t>]</w:t>
            </w:r>
          </w:p>
          <w:p w14:paraId="45EA7A04" w14:textId="0484EF37" w:rsidR="003443B9" w:rsidRPr="00B359E4" w:rsidRDefault="00EF0AD2" w:rsidP="003443B9">
            <w:pPr>
              <w:pStyle w:val="Date"/>
            </w:pPr>
            <w:r>
              <w:t>[2019]</w:t>
            </w:r>
            <w:r w:rsidR="003443B9" w:rsidRPr="00B359E4">
              <w:t xml:space="preserve"> </w:t>
            </w:r>
            <w:r>
              <w:t>–</w:t>
            </w:r>
            <w:r w:rsidR="003443B9" w:rsidRPr="00B359E4">
              <w:t xml:space="preserve"> </w:t>
            </w:r>
            <w:r>
              <w:t>[2021]</w:t>
            </w:r>
          </w:p>
          <w:p w14:paraId="64467DF5" w14:textId="64034025" w:rsidR="00036450" w:rsidRPr="004D3011" w:rsidRDefault="00EF0AD2" w:rsidP="003443B9">
            <w:pPr>
              <w:rPr>
                <w:color w:val="FFFFFF" w:themeColor="background1"/>
              </w:rPr>
            </w:pPr>
            <w:r>
              <w:t>[Completed 12</w:t>
            </w:r>
            <w:r w:rsidRPr="00EF0AD2">
              <w:rPr>
                <w:vertAlign w:val="superscript"/>
              </w:rPr>
              <w:t>th</w:t>
            </w:r>
            <w:r>
              <w:t xml:space="preserve"> with 68% Marks]</w:t>
            </w:r>
          </w:p>
        </w:tc>
      </w:tr>
    </w:tbl>
    <w:p w14:paraId="616EB6C9" w14:textId="77777777" w:rsidR="00F036C9" w:rsidRDefault="00F036C9" w:rsidP="000C45FF">
      <w:pPr>
        <w:tabs>
          <w:tab w:val="left" w:pos="990"/>
        </w:tabs>
      </w:pPr>
    </w:p>
    <w:sectPr w:rsidR="00F036C9" w:rsidSect="0099542C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D90D" w14:textId="77777777" w:rsidR="0099542C" w:rsidRDefault="0099542C" w:rsidP="000C45FF">
      <w:r>
        <w:separator/>
      </w:r>
    </w:p>
  </w:endnote>
  <w:endnote w:type="continuationSeparator" w:id="0">
    <w:p w14:paraId="696DEB80" w14:textId="77777777" w:rsidR="0099542C" w:rsidRDefault="0099542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61D2" w14:textId="77777777" w:rsidR="0099542C" w:rsidRDefault="0099542C" w:rsidP="000C45FF">
      <w:r>
        <w:separator/>
      </w:r>
    </w:p>
  </w:footnote>
  <w:footnote w:type="continuationSeparator" w:id="0">
    <w:p w14:paraId="05720797" w14:textId="77777777" w:rsidR="0099542C" w:rsidRDefault="0099542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CBB4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CDF12E" wp14:editId="39AA2AE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B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443B9"/>
    <w:rsid w:val="0037121F"/>
    <w:rsid w:val="003910D8"/>
    <w:rsid w:val="003A6B7D"/>
    <w:rsid w:val="003B06CA"/>
    <w:rsid w:val="003D1408"/>
    <w:rsid w:val="004071FC"/>
    <w:rsid w:val="00445947"/>
    <w:rsid w:val="004813B3"/>
    <w:rsid w:val="0048253D"/>
    <w:rsid w:val="00496591"/>
    <w:rsid w:val="004A1909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A1F82"/>
    <w:rsid w:val="007B6C4F"/>
    <w:rsid w:val="00802CA0"/>
    <w:rsid w:val="00811DBA"/>
    <w:rsid w:val="00832E40"/>
    <w:rsid w:val="008820F3"/>
    <w:rsid w:val="009260CD"/>
    <w:rsid w:val="0093337C"/>
    <w:rsid w:val="00940A66"/>
    <w:rsid w:val="00952C25"/>
    <w:rsid w:val="0099542C"/>
    <w:rsid w:val="00A2118D"/>
    <w:rsid w:val="00AC799E"/>
    <w:rsid w:val="00AD0A50"/>
    <w:rsid w:val="00AD76E2"/>
    <w:rsid w:val="00AE71E0"/>
    <w:rsid w:val="00AE790A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36FC"/>
    <w:rsid w:val="00C9578B"/>
    <w:rsid w:val="00CB0055"/>
    <w:rsid w:val="00CF3DE4"/>
    <w:rsid w:val="00D2522B"/>
    <w:rsid w:val="00D422DE"/>
    <w:rsid w:val="00D5459D"/>
    <w:rsid w:val="00D72C00"/>
    <w:rsid w:val="00DA1F4D"/>
    <w:rsid w:val="00DD172A"/>
    <w:rsid w:val="00E25A26"/>
    <w:rsid w:val="00E4381A"/>
    <w:rsid w:val="00E55D74"/>
    <w:rsid w:val="00E65435"/>
    <w:rsid w:val="00EF0AD2"/>
    <w:rsid w:val="00EF451D"/>
    <w:rsid w:val="00F036C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79F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mailto:anjalinke42@gmali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668AC6BD-CA07-42E6-ABDA-C6DF44CCAAFB%7d\%7b7D64E8CE-F088-4890-85E4-DD370138E9CC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0635884003343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8B2A4935B34E65B0C3B9892C6E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DEBE0-A2CB-4004-9F8E-EBE0FB8EAD2C}"/>
      </w:docPartPr>
      <w:docPartBody>
        <w:p w:rsidR="00BC6A74" w:rsidRDefault="00000000">
          <w:pPr>
            <w:pStyle w:val="F18B2A4935B34E65B0C3B9892C6EEE5B"/>
          </w:pPr>
          <w:r w:rsidRPr="00D5459D">
            <w:t>Profile</w:t>
          </w:r>
        </w:p>
      </w:docPartBody>
    </w:docPart>
    <w:docPart>
      <w:docPartPr>
        <w:name w:val="CC4DC7E596314F16982007EA9DF9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139A3-ED38-4C5C-842D-392C2ECEC02E}"/>
      </w:docPartPr>
      <w:docPartBody>
        <w:p w:rsidR="00BC6A74" w:rsidRDefault="00000000">
          <w:pPr>
            <w:pStyle w:val="CC4DC7E596314F16982007EA9DF9BF30"/>
          </w:pPr>
          <w:r w:rsidRPr="004D3011">
            <w:t>PHONE:</w:t>
          </w:r>
        </w:p>
      </w:docPartBody>
    </w:docPart>
    <w:docPart>
      <w:docPartPr>
        <w:name w:val="CB19FBA28F1E43D0B843A6861F0EE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76444-5439-4CB2-91A2-155CA16FD2DB}"/>
      </w:docPartPr>
      <w:docPartBody>
        <w:p w:rsidR="00BC6A74" w:rsidRDefault="00000000">
          <w:pPr>
            <w:pStyle w:val="CB19FBA28F1E43D0B843A6861F0EE5FF"/>
          </w:pPr>
          <w:r w:rsidRPr="00CB0055">
            <w:t>Hobbies</w:t>
          </w:r>
        </w:p>
      </w:docPartBody>
    </w:docPart>
    <w:docPart>
      <w:docPartPr>
        <w:name w:val="92E211E10DC54347B5291941FF203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0ECC-CAFE-4E9D-8B6B-4BB3B337C64C}"/>
      </w:docPartPr>
      <w:docPartBody>
        <w:p w:rsidR="00BC6A74" w:rsidRDefault="007F3340" w:rsidP="007F3340">
          <w:pPr>
            <w:pStyle w:val="92E211E10DC54347B5291941FF20362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40"/>
    <w:rsid w:val="003B5D42"/>
    <w:rsid w:val="003F1B17"/>
    <w:rsid w:val="004A1CD4"/>
    <w:rsid w:val="007F3340"/>
    <w:rsid w:val="00963BB9"/>
    <w:rsid w:val="00BC6A74"/>
    <w:rsid w:val="00BF5427"/>
    <w:rsid w:val="00DC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F334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8B2A4935B34E65B0C3B9892C6EEE5B">
    <w:name w:val="F18B2A4935B34E65B0C3B9892C6EEE5B"/>
  </w:style>
  <w:style w:type="paragraph" w:customStyle="1" w:styleId="CC4DC7E596314F16982007EA9DF9BF30">
    <w:name w:val="CC4DC7E596314F16982007EA9DF9BF3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B19FBA28F1E43D0B843A6861F0EE5FF">
    <w:name w:val="CB19FBA28F1E43D0B843A6861F0EE5FF"/>
  </w:style>
  <w:style w:type="character" w:customStyle="1" w:styleId="Heading2Char">
    <w:name w:val="Heading 2 Char"/>
    <w:basedOn w:val="DefaultParagraphFont"/>
    <w:link w:val="Heading2"/>
    <w:uiPriority w:val="9"/>
    <w:rsid w:val="007F3340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92E211E10DC54347B5291941FF20362C">
    <w:name w:val="92E211E10DC54347B5291941FF20362C"/>
    <w:rsid w:val="007F3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6CC4-2481-4A07-A8B2-1B4CC1AC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{7D64E8CE-F088-4890-85E4-DD370138E9CC}tf00546271_win32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2024-03-19T10:13:00Z</dcterms:created>
  <dcterms:modified xsi:type="dcterms:W3CDTF">2024-03-19T10:14:00Z</dcterms:modified>
</cp:coreProperties>
</file>